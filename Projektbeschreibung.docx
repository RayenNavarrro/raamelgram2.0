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BE31EB" w14:paraId="50E33EA3" w14:textId="77777777" w:rsidTr="00B830E9">
        <w:tc>
          <w:tcPr>
            <w:tcW w:w="9911" w:type="dxa"/>
            <w:gridSpan w:val="2"/>
          </w:tcPr>
          <w:p w14:paraId="5609CBFB" w14:textId="3383B179" w:rsidR="00BE31EB" w:rsidRPr="00BE31EB" w:rsidRDefault="00B75365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Raamelgram</w:t>
            </w:r>
            <w:proofErr w:type="spellEnd"/>
            <w:r>
              <w:rPr>
                <w:sz w:val="36"/>
              </w:rPr>
              <w:t xml:space="preserve"> (</w:t>
            </w:r>
            <w:proofErr w:type="spellStart"/>
            <w:r>
              <w:rPr>
                <w:sz w:val="36"/>
              </w:rPr>
              <w:t>instagram</w:t>
            </w:r>
            <w:proofErr w:type="spellEnd"/>
            <w:r>
              <w:rPr>
                <w:sz w:val="36"/>
              </w:rPr>
              <w:t xml:space="preserve"> 2.0)</w:t>
            </w:r>
          </w:p>
        </w:tc>
      </w:tr>
      <w:tr w:rsidR="00BE31EB" w14:paraId="62909307" w14:textId="77777777" w:rsidTr="00BE31EB">
        <w:tc>
          <w:tcPr>
            <w:tcW w:w="2405" w:type="dxa"/>
          </w:tcPr>
          <w:p w14:paraId="38E6E6F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0D37F704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370C0109" w14:textId="662FD1B8" w:rsidR="00BE31EB" w:rsidRDefault="00B75365" w:rsidP="002529CD">
            <w:pPr>
              <w:spacing w:before="120" w:after="120"/>
            </w:pPr>
            <w:r>
              <w:t>Unser Ziel ist es, eine Webseite zu entwickeln, auf welcher Angemeldete User Ihre Bilder hochladen, Löschen, liken und auch (kommentieren können.)</w:t>
            </w:r>
          </w:p>
        </w:tc>
      </w:tr>
      <w:tr w:rsidR="00BE31EB" w14:paraId="765608F2" w14:textId="77777777" w:rsidTr="00BE31EB">
        <w:tc>
          <w:tcPr>
            <w:tcW w:w="2405" w:type="dxa"/>
          </w:tcPr>
          <w:p w14:paraId="5F656ECC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Projektidee</w:t>
            </w:r>
          </w:p>
          <w:p w14:paraId="51588098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4CED0A90" w14:textId="77777777" w:rsidR="00BE31EB" w:rsidRDefault="00AB345C" w:rsidP="002529CD">
            <w:pPr>
              <w:spacing w:before="120" w:after="120"/>
            </w:pPr>
            <w:r>
              <w:t>-Man soll Bilder hochladen können</w:t>
            </w:r>
          </w:p>
          <w:p w14:paraId="20FB19BC" w14:textId="77777777" w:rsidR="00AB345C" w:rsidRDefault="00AB345C" w:rsidP="002529CD">
            <w:pPr>
              <w:spacing w:before="120" w:after="120"/>
            </w:pPr>
            <w:r>
              <w:t>- Man soll Bilder Löschen können</w:t>
            </w:r>
          </w:p>
          <w:p w14:paraId="7845A7CC" w14:textId="77777777" w:rsidR="00AB345C" w:rsidRDefault="00AB345C" w:rsidP="002529CD">
            <w:pPr>
              <w:spacing w:before="120" w:after="120"/>
            </w:pPr>
            <w:r>
              <w:t>- Man soll Bilder Liken/ Kommentieren können</w:t>
            </w:r>
          </w:p>
          <w:p w14:paraId="17C53B55" w14:textId="77777777" w:rsidR="00AB345C" w:rsidRDefault="00AB345C" w:rsidP="002529CD">
            <w:pPr>
              <w:spacing w:before="120" w:after="120"/>
            </w:pPr>
            <w:r>
              <w:t>- Nur angemeldete User können die Webseite benutzen</w:t>
            </w:r>
          </w:p>
          <w:p w14:paraId="4B4A240E" w14:textId="2C6808D5" w:rsidR="00AB345C" w:rsidRDefault="00AB345C" w:rsidP="002529CD">
            <w:pPr>
              <w:spacing w:before="120" w:after="120"/>
            </w:pPr>
            <w:r>
              <w:t>- Webseite soll ansprechend gestaltet werden.</w:t>
            </w:r>
          </w:p>
        </w:tc>
      </w:tr>
      <w:tr w:rsidR="00BE31EB" w14:paraId="06B6720B" w14:textId="77777777" w:rsidTr="006A4E6A">
        <w:trPr>
          <w:trHeight w:val="2967"/>
        </w:trPr>
        <w:tc>
          <w:tcPr>
            <w:tcW w:w="2405" w:type="dxa"/>
          </w:tcPr>
          <w:p w14:paraId="5DA22047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2FBD2114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05AADB94" w14:textId="372B2AE8" w:rsidR="00BE31EB" w:rsidRDefault="00AB345C" w:rsidP="002529CD">
            <w:pPr>
              <w:spacing w:before="120" w:after="120"/>
            </w:pPr>
            <w:r>
              <w:t>Es könnte schwierig werden, dass wir den Prozess ‘Bilder Kommentieren’ ansprechend gestalten.</w:t>
            </w:r>
          </w:p>
        </w:tc>
      </w:tr>
      <w:tr w:rsidR="00BE31EB" w:rsidRPr="006E3C2F" w14:paraId="1843142C" w14:textId="77777777" w:rsidTr="006A4E6A">
        <w:trPr>
          <w:trHeight w:val="646"/>
        </w:trPr>
        <w:tc>
          <w:tcPr>
            <w:tcW w:w="2405" w:type="dxa"/>
          </w:tcPr>
          <w:p w14:paraId="2041C918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16CC60EF" w14:textId="7777777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39AF61AE" w14:textId="517C3783" w:rsidR="00BE31EB" w:rsidRPr="006E3C2F" w:rsidRDefault="004A1264" w:rsidP="002529CD">
            <w:pPr>
              <w:spacing w:before="120" w:after="120"/>
              <w:rPr>
                <w:lang w:val="en-GB"/>
              </w:rPr>
            </w:pPr>
            <w:r w:rsidRPr="006E3C2F">
              <w:rPr>
                <w:lang w:val="en-GB"/>
              </w:rPr>
              <w:t>JavaScript, Embedded JavaScript Template</w:t>
            </w:r>
            <w:r w:rsidR="006E3C2F" w:rsidRPr="006E3C2F">
              <w:rPr>
                <w:lang w:val="en-GB"/>
              </w:rPr>
              <w:t xml:space="preserve">, CSS, </w:t>
            </w:r>
            <w:proofErr w:type="spellStart"/>
            <w:r w:rsidR="006E3C2F" w:rsidRPr="006E3C2F">
              <w:rPr>
                <w:lang w:val="en-GB"/>
              </w:rPr>
              <w:t>mo</w:t>
            </w:r>
            <w:r w:rsidR="006E3C2F">
              <w:rPr>
                <w:lang w:val="en-GB"/>
              </w:rPr>
              <w:t>ngodb</w:t>
            </w:r>
            <w:proofErr w:type="spellEnd"/>
          </w:p>
        </w:tc>
      </w:tr>
      <w:tr w:rsidR="00BE31EB" w14:paraId="65BF3690" w14:textId="77777777" w:rsidTr="006A4E6A">
        <w:trPr>
          <w:trHeight w:val="3228"/>
        </w:trPr>
        <w:tc>
          <w:tcPr>
            <w:tcW w:w="2405" w:type="dxa"/>
          </w:tcPr>
          <w:p w14:paraId="6069AC28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lastRenderedPageBreak/>
              <w:t>Bemerkungen</w:t>
            </w:r>
          </w:p>
          <w:p w14:paraId="50FE6202" w14:textId="6BD57B47" w:rsidR="00BE31EB" w:rsidRPr="00BE31EB" w:rsidRDefault="00BE31EB" w:rsidP="00BE31EB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4A02BAA5" w14:textId="256A7F92" w:rsidR="00BE31EB" w:rsidRDefault="006A4E6A" w:rsidP="002529CD">
            <w:pPr>
              <w:spacing w:before="120" w:after="120"/>
            </w:pPr>
            <w:r w:rsidRPr="006A4E6A">
              <w:drawing>
                <wp:anchor distT="0" distB="0" distL="114300" distR="114300" simplePos="0" relativeHeight="251658240" behindDoc="0" locked="0" layoutInCell="1" allowOverlap="1" wp14:anchorId="405E663B" wp14:editId="1BB38C21">
                  <wp:simplePos x="0" y="0"/>
                  <wp:positionH relativeFrom="column">
                    <wp:posOffset>429260</wp:posOffset>
                  </wp:positionH>
                  <wp:positionV relativeFrom="paragraph">
                    <wp:posOffset>199390</wp:posOffset>
                  </wp:positionV>
                  <wp:extent cx="2247265" cy="2319655"/>
                  <wp:effectExtent l="0" t="0" r="635" b="4445"/>
                  <wp:wrapSquare wrapText="bothSides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265" cy="2319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529CD" w14:paraId="4354F194" w14:textId="77777777" w:rsidTr="00BE31EB">
        <w:tc>
          <w:tcPr>
            <w:tcW w:w="2405" w:type="dxa"/>
          </w:tcPr>
          <w:p w14:paraId="739D1E5B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6DA28669" w14:textId="77777777" w:rsidR="002529CD" w:rsidRPr="002529CD" w:rsidRDefault="002529CD" w:rsidP="002529CD">
            <w:pPr>
              <w:pStyle w:val="Textkrper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0F0B6601" w14:textId="291CD231" w:rsidR="002529CD" w:rsidRDefault="001D6941" w:rsidP="002529CD">
            <w:pPr>
              <w:spacing w:before="120" w:after="120"/>
            </w:pPr>
            <w:r>
              <w:t>(</w:t>
            </w:r>
            <w:proofErr w:type="spellStart"/>
            <w:r>
              <w:t>Scrummaster</w:t>
            </w:r>
            <w:proofErr w:type="spellEnd"/>
            <w:r>
              <w:t>)</w:t>
            </w:r>
            <w:r w:rsidR="004A1264">
              <w:t>Amanda, Rayen, Elvir</w:t>
            </w:r>
          </w:p>
        </w:tc>
      </w:tr>
    </w:tbl>
    <w:p w14:paraId="2CC4A3F7" w14:textId="05100718" w:rsidR="00BE31EB" w:rsidRDefault="00BE31EB" w:rsidP="002529CD"/>
    <w:sectPr w:rsidR="00BE31EB" w:rsidSect="002529CD">
      <w:headerReference w:type="default" r:id="rId12"/>
      <w:footerReference w:type="default" r:id="rId13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0FE16" w14:textId="77777777" w:rsidR="00301B28" w:rsidRDefault="00301B28">
      <w:r>
        <w:separator/>
      </w:r>
    </w:p>
  </w:endnote>
  <w:endnote w:type="continuationSeparator" w:id="0">
    <w:p w14:paraId="35EBA869" w14:textId="77777777" w:rsidR="00301B28" w:rsidRDefault="0030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1308799C" w14:textId="77777777" w:rsidTr="000057BB">
      <w:trPr>
        <w:cantSplit/>
      </w:trPr>
      <w:tc>
        <w:tcPr>
          <w:tcW w:w="1706" w:type="dxa"/>
          <w:vAlign w:val="center"/>
        </w:tcPr>
        <w:p w14:paraId="4B36A3CC" w14:textId="77777777" w:rsidR="007D158C" w:rsidRPr="00D230B3" w:rsidRDefault="007D158C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0A36A50D" w14:textId="77777777" w:rsidR="007D158C" w:rsidRPr="00D230B3" w:rsidRDefault="007D158C" w:rsidP="00AF32C6">
          <w:pPr>
            <w:pStyle w:val="Kopfzeile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 xml:space="preserve">©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AUTHOR 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Wlodarczak Peter</w:t>
          </w:r>
          <w:r>
            <w:rPr>
              <w:sz w:val="18"/>
            </w:rPr>
            <w:fldChar w:fldCharType="end"/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AF32C6">
            <w:rPr>
              <w:sz w:val="18"/>
            </w:rPr>
            <w:t>Version 1.0 / November 2021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6D669253" w14:textId="77777777" w:rsidR="007D158C" w:rsidRDefault="007D158C" w:rsidP="007D158C">
          <w:pPr>
            <w:pStyle w:val="Kopfzeile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AF32C6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472E0819" w14:textId="77777777" w:rsidR="00BE6BA8" w:rsidRDefault="00BE6BA8">
    <w:pPr>
      <w:pStyle w:val="Fuzeile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0FD06" w14:textId="77777777" w:rsidR="00301B28" w:rsidRDefault="00301B28">
      <w:r>
        <w:separator/>
      </w:r>
    </w:p>
  </w:footnote>
  <w:footnote w:type="continuationSeparator" w:id="0">
    <w:p w14:paraId="2AAF67B2" w14:textId="77777777" w:rsidR="00301B28" w:rsidRDefault="00301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76C75806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5A011674" w14:textId="77777777" w:rsidR="007306DE" w:rsidRDefault="004E5508" w:rsidP="00974590">
          <w:pPr>
            <w:pStyle w:val="Kopfzeile"/>
            <w:tabs>
              <w:tab w:val="clear" w:pos="5103"/>
            </w:tabs>
            <w:jc w:val="left"/>
          </w:pPr>
          <w:r>
            <w:rPr>
              <w:noProof/>
              <w:lang w:eastAsia="de-CH"/>
            </w:rPr>
            <w:drawing>
              <wp:inline distT="0" distB="0" distL="0" distR="0" wp14:anchorId="555EB681" wp14:editId="2D8C498F">
                <wp:extent cx="3270250" cy="127000"/>
                <wp:effectExtent l="0" t="0" r="6350" b="6350"/>
                <wp:docPr id="1" name="Grafik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70250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BE6BA8" w14:paraId="56666679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5888CFFF" w14:textId="77777777" w:rsidR="00BE6BA8" w:rsidRDefault="00D94CDA" w:rsidP="005E6C33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</w:t>
          </w:r>
          <w:r w:rsidR="00AF32C6">
            <w:rPr>
              <w:b/>
              <w:bCs/>
              <w:sz w:val="40"/>
            </w:rPr>
            <w:t>133</w:t>
          </w:r>
        </w:p>
      </w:tc>
      <w:tc>
        <w:tcPr>
          <w:tcW w:w="6521" w:type="dxa"/>
          <w:vAlign w:val="center"/>
        </w:tcPr>
        <w:p w14:paraId="13A0402F" w14:textId="77777777" w:rsidR="00BE6BA8" w:rsidRDefault="00AF32C6">
          <w:pPr>
            <w:pStyle w:val="Kopfzeile"/>
          </w:pPr>
          <w:r>
            <w:t xml:space="preserve">Web Applikationen mit Session </w:t>
          </w:r>
          <w:proofErr w:type="spellStart"/>
          <w:r>
            <w:t>handling</w:t>
          </w:r>
          <w:proofErr w:type="spellEnd"/>
          <w:r>
            <w:t xml:space="preserve"> realisieren</w:t>
          </w:r>
        </w:p>
      </w:tc>
      <w:tc>
        <w:tcPr>
          <w:tcW w:w="1694" w:type="dxa"/>
          <w:vAlign w:val="center"/>
        </w:tcPr>
        <w:p w14:paraId="05CAF6B0" w14:textId="77777777" w:rsidR="00BE6BA8" w:rsidRDefault="00D94CDA" w:rsidP="00D94CDA">
          <w:pPr>
            <w:pStyle w:val="Kopfzeile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19EC7711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31761410" w14:textId="77777777" w:rsidR="00BE6BA8" w:rsidRDefault="00BE31EB">
          <w:pPr>
            <w:pStyle w:val="Kopfzeile"/>
          </w:pPr>
          <w:r>
            <w:t>Projektidee</w:t>
          </w:r>
          <w:r w:rsidR="0065385A">
            <w:fldChar w:fldCharType="begin"/>
          </w:r>
          <w:r w:rsidR="0065385A">
            <w:instrText xml:space="preserve"> SUBJECT  \* MERGEFORMAT </w:instrText>
          </w:r>
          <w:r w:rsidR="0065385A">
            <w:fldChar w:fldCharType="end"/>
          </w:r>
        </w:p>
      </w:tc>
    </w:tr>
  </w:tbl>
  <w:p w14:paraId="1FA08512" w14:textId="77777777" w:rsidR="00BE6BA8" w:rsidRDefault="00BE6BA8">
    <w:pPr>
      <w:pStyle w:val="Kopfzeile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berschrift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8C5A9F"/>
    <w:multiLevelType w:val="hybridMultilevel"/>
    <w:tmpl w:val="52D8AED6"/>
    <w:lvl w:ilvl="0" w:tplc="1098D476">
      <w:start w:val="1"/>
      <w:numFmt w:val="bullet"/>
      <w:pStyle w:val="Liste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14E25E7"/>
    <w:multiLevelType w:val="hybridMultilevel"/>
    <w:tmpl w:val="6ACEB774"/>
    <w:lvl w:ilvl="0" w:tplc="D698024E">
      <w:start w:val="1"/>
      <w:numFmt w:val="decimal"/>
      <w:pStyle w:val="Liste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B21796A"/>
    <w:multiLevelType w:val="hybridMultilevel"/>
    <w:tmpl w:val="D5223704"/>
    <w:lvl w:ilvl="0" w:tplc="FA9CEA1C">
      <w:start w:val="1"/>
      <w:numFmt w:val="bullet"/>
      <w:pStyle w:val="Liste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14"/>
  </w:num>
  <w:num w:numId="7">
    <w:abstractNumId w:val="1"/>
  </w:num>
  <w:num w:numId="8">
    <w:abstractNumId w:val="9"/>
  </w:num>
  <w:num w:numId="9">
    <w:abstractNumId w:val="10"/>
  </w:num>
  <w:num w:numId="10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5"/>
  </w:num>
  <w:num w:numId="13">
    <w:abstractNumId w:val="0"/>
  </w:num>
  <w:num w:numId="14">
    <w:abstractNumId w:val="6"/>
  </w:num>
  <w:num w:numId="15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8"/>
  </w:num>
  <w:num w:numId="18">
    <w:abstractNumId w:val="2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2C6"/>
    <w:rsid w:val="00002317"/>
    <w:rsid w:val="000042D5"/>
    <w:rsid w:val="000057BB"/>
    <w:rsid w:val="00012C95"/>
    <w:rsid w:val="00016B59"/>
    <w:rsid w:val="000669E3"/>
    <w:rsid w:val="00094D0A"/>
    <w:rsid w:val="000D45B4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C0E30"/>
    <w:rsid w:val="001D225C"/>
    <w:rsid w:val="001D6941"/>
    <w:rsid w:val="001E0D0A"/>
    <w:rsid w:val="001F01EE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01B28"/>
    <w:rsid w:val="00356DB1"/>
    <w:rsid w:val="00361B2A"/>
    <w:rsid w:val="00366F56"/>
    <w:rsid w:val="00366FE4"/>
    <w:rsid w:val="00372F40"/>
    <w:rsid w:val="0037711E"/>
    <w:rsid w:val="003B273A"/>
    <w:rsid w:val="003C045C"/>
    <w:rsid w:val="003D0640"/>
    <w:rsid w:val="003D7E27"/>
    <w:rsid w:val="00423533"/>
    <w:rsid w:val="0044617C"/>
    <w:rsid w:val="0045458D"/>
    <w:rsid w:val="00467456"/>
    <w:rsid w:val="0048329F"/>
    <w:rsid w:val="00484F5F"/>
    <w:rsid w:val="004A1264"/>
    <w:rsid w:val="004C365A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4AE7"/>
    <w:rsid w:val="005B2425"/>
    <w:rsid w:val="005B73F8"/>
    <w:rsid w:val="005B7FAB"/>
    <w:rsid w:val="005C16AC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A4E6A"/>
    <w:rsid w:val="006B794B"/>
    <w:rsid w:val="006D0F18"/>
    <w:rsid w:val="006D38B0"/>
    <w:rsid w:val="006E3C2F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D36F6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6ADA"/>
    <w:rsid w:val="008D4FE8"/>
    <w:rsid w:val="008E24EE"/>
    <w:rsid w:val="00902034"/>
    <w:rsid w:val="00910871"/>
    <w:rsid w:val="0092773F"/>
    <w:rsid w:val="00934276"/>
    <w:rsid w:val="00974590"/>
    <w:rsid w:val="0098136E"/>
    <w:rsid w:val="009B2F2E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85514"/>
    <w:rsid w:val="00A96A88"/>
    <w:rsid w:val="00AA7802"/>
    <w:rsid w:val="00AB1029"/>
    <w:rsid w:val="00AB345C"/>
    <w:rsid w:val="00AB6A3A"/>
    <w:rsid w:val="00AD3F33"/>
    <w:rsid w:val="00AE0541"/>
    <w:rsid w:val="00AE6A97"/>
    <w:rsid w:val="00AF32C6"/>
    <w:rsid w:val="00B031E7"/>
    <w:rsid w:val="00B077D4"/>
    <w:rsid w:val="00B12053"/>
    <w:rsid w:val="00B31B27"/>
    <w:rsid w:val="00B47459"/>
    <w:rsid w:val="00B508F7"/>
    <w:rsid w:val="00B6662F"/>
    <w:rsid w:val="00B71335"/>
    <w:rsid w:val="00B75365"/>
    <w:rsid w:val="00BB69F9"/>
    <w:rsid w:val="00BD76A2"/>
    <w:rsid w:val="00BE31EB"/>
    <w:rsid w:val="00BE6BA8"/>
    <w:rsid w:val="00BF0795"/>
    <w:rsid w:val="00BF4BD2"/>
    <w:rsid w:val="00C175E8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D230B3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0CB"/>
    <w:rsid w:val="00DB6E3F"/>
    <w:rsid w:val="00DC0BF6"/>
    <w:rsid w:val="00DD4D45"/>
    <w:rsid w:val="00DD6947"/>
    <w:rsid w:val="00DF4764"/>
    <w:rsid w:val="00DF6A7F"/>
    <w:rsid w:val="00E11360"/>
    <w:rsid w:val="00E4072B"/>
    <w:rsid w:val="00E45924"/>
    <w:rsid w:val="00E474D6"/>
    <w:rsid w:val="00EB7CD4"/>
    <w:rsid w:val="00EF3B68"/>
    <w:rsid w:val="00F0388D"/>
    <w:rsid w:val="00F04FC4"/>
    <w:rsid w:val="00F2121E"/>
    <w:rsid w:val="00F57B2A"/>
    <w:rsid w:val="00F96830"/>
    <w:rsid w:val="00FA452C"/>
    <w:rsid w:val="00FB0652"/>
    <w:rsid w:val="00FB3268"/>
    <w:rsid w:val="00FB7EDB"/>
    <w:rsid w:val="00FC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45C4ACB"/>
  <w15:docId w15:val="{E11175D7-F1F6-48E8-B315-EB6C22D7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berschrift1">
    <w:name w:val="heading 1"/>
    <w:basedOn w:val="Standard"/>
    <w:next w:val="Textkrper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berschrift2">
    <w:name w:val="heading 2"/>
    <w:basedOn w:val="Standard"/>
    <w:next w:val="Textkrper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berschrift3">
    <w:name w:val="heading 3"/>
    <w:basedOn w:val="Standard"/>
    <w:next w:val="Textkrper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berschrift4">
    <w:name w:val="heading 4"/>
    <w:basedOn w:val="berschrift3"/>
    <w:next w:val="Textkrper"/>
    <w:qFormat/>
    <w:rsid w:val="00D230B3"/>
    <w:pPr>
      <w:numPr>
        <w:ilvl w:val="3"/>
      </w:numPr>
      <w:outlineLvl w:val="3"/>
    </w:pPr>
    <w:rPr>
      <w:b w:val="0"/>
    </w:rPr>
  </w:style>
  <w:style w:type="paragraph" w:styleId="berschrift5">
    <w:name w:val="heading 5"/>
    <w:basedOn w:val="Standard"/>
    <w:next w:val="Standard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berschrift7">
    <w:name w:val="heading 7"/>
    <w:basedOn w:val="Standard"/>
    <w:next w:val="Standard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Kopfzeile">
    <w:name w:val="header"/>
    <w:basedOn w:val="Standard"/>
    <w:rsid w:val="00D230B3"/>
    <w:pPr>
      <w:tabs>
        <w:tab w:val="center" w:pos="5103"/>
        <w:tab w:val="right" w:pos="9639"/>
      </w:tabs>
      <w:jc w:val="center"/>
    </w:pPr>
  </w:style>
  <w:style w:type="paragraph" w:styleId="Fuzeile">
    <w:name w:val="footer"/>
    <w:basedOn w:val="Standard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Verzeichnis1">
    <w:name w:val="toc 1"/>
    <w:basedOn w:val="Textkrper"/>
    <w:next w:val="Textkrper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e">
    <w:name w:val="List"/>
    <w:basedOn w:val="Standard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Textkrper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Textkrper"/>
    <w:next w:val="Textkrper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Textkrper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Verzeichnis2">
    <w:name w:val="toc 2"/>
    <w:basedOn w:val="Standard"/>
    <w:next w:val="Standard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Verzeichnis3">
    <w:name w:val="toc 3"/>
    <w:basedOn w:val="Verzeichnis2"/>
    <w:next w:val="Textkrper"/>
    <w:autoRedefine/>
    <w:uiPriority w:val="39"/>
    <w:rsid w:val="002617F8"/>
    <w:pPr>
      <w:ind w:left="2268"/>
    </w:pPr>
    <w:rPr>
      <w:iCs w:val="0"/>
    </w:rPr>
  </w:style>
  <w:style w:type="paragraph" w:styleId="Verzeichnis4">
    <w:name w:val="toc 4"/>
    <w:basedOn w:val="Standard"/>
    <w:next w:val="Standard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Textkrper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Textkrper"/>
    <w:next w:val="Bild"/>
    <w:pPr>
      <w:keepNext/>
    </w:pPr>
  </w:style>
  <w:style w:type="paragraph" w:styleId="Abbildungsverzeichnis">
    <w:name w:val="table of figures"/>
    <w:basedOn w:val="Textkrper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0">
    <w:name w:val="Liste3"/>
    <w:basedOn w:val="Liste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Standard"/>
    <w:next w:val="Textkrper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Textkrper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e2">
    <w:name w:val="List 2"/>
    <w:basedOn w:val="Liste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Textkrper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el">
    <w:name w:val="Title"/>
    <w:basedOn w:val="Standard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Standard"/>
    <w:next w:val="Standard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e3">
    <w:name w:val="List 3"/>
    <w:basedOn w:val="Liste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e5">
    <w:name w:val="List 5"/>
    <w:basedOn w:val="Liste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e4">
    <w:name w:val="List 4"/>
    <w:basedOn w:val="Standard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ellenraster">
    <w:name w:val="Table Grid"/>
    <w:basedOn w:val="NormaleTabelle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uchtitel">
    <w:name w:val="Book Title"/>
    <w:uiPriority w:val="33"/>
    <w:qFormat/>
    <w:rsid w:val="00423533"/>
    <w:rPr>
      <w:b/>
      <w:bCs/>
      <w:smallCaps/>
      <w:spacing w:val="5"/>
    </w:rPr>
  </w:style>
  <w:style w:type="character" w:styleId="Besucht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Hervorhebung">
    <w:name w:val="Emphasis"/>
    <w:basedOn w:val="Absatz-Standardschriftar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Standard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enabsatz">
    <w:name w:val="List Paragraph"/>
    <w:basedOn w:val="Standard"/>
    <w:uiPriority w:val="34"/>
    <w:qFormat/>
    <w:rsid w:val="00D94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.wlodarczak\OneDrive\Projects\GIBZ\M133%20Webapplikationen%20realisieren\09%20Projektarbeit\Vorlage%20Projektide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e2898a74-7b2a-4093-8a41-9562167998e9" xsi:nil="true"/>
    <Invited_Teachers xmlns="e2898a74-7b2a-4093-8a41-9562167998e9" xsi:nil="true"/>
    <IsNotebookLocked xmlns="e2898a74-7b2a-4093-8a41-9562167998e9" xsi:nil="true"/>
    <Owner xmlns="e2898a74-7b2a-4093-8a41-9562167998e9">
      <UserInfo>
        <DisplayName/>
        <AccountId xsi:nil="true"/>
        <AccountType/>
      </UserInfo>
    </Owner>
    <NotebookType xmlns="e2898a74-7b2a-4093-8a41-9562167998e9" xsi:nil="true"/>
    <Students xmlns="e2898a74-7b2a-4093-8a41-9562167998e9">
      <UserInfo>
        <DisplayName/>
        <AccountId xsi:nil="true"/>
        <AccountType/>
      </UserInfo>
    </Students>
    <Math_Settings xmlns="e2898a74-7b2a-4093-8a41-9562167998e9" xsi:nil="true"/>
    <AppVersion xmlns="e2898a74-7b2a-4093-8a41-9562167998e9" xsi:nil="true"/>
    <FolderType xmlns="e2898a74-7b2a-4093-8a41-9562167998e9" xsi:nil="true"/>
    <Distribution_Groups xmlns="e2898a74-7b2a-4093-8a41-9562167998e9" xsi:nil="true"/>
    <Self_Registration_Enabled xmlns="e2898a74-7b2a-4093-8a41-9562167998e9" xsi:nil="true"/>
    <Is_Collaboration_Space_Locked xmlns="e2898a74-7b2a-4093-8a41-9562167998e9" xsi:nil="true"/>
    <LMS_Mappings xmlns="e2898a74-7b2a-4093-8a41-9562167998e9" xsi:nil="true"/>
    <Teachers xmlns="e2898a74-7b2a-4093-8a41-9562167998e9">
      <UserInfo>
        <DisplayName/>
        <AccountId xsi:nil="true"/>
        <AccountType/>
      </UserInfo>
    </Teachers>
    <Student_Groups xmlns="e2898a74-7b2a-4093-8a41-9562167998e9">
      <UserInfo>
        <DisplayName/>
        <AccountId xsi:nil="true"/>
        <AccountType/>
      </UserInfo>
    </Student_Groups>
    <DefaultSectionNames xmlns="e2898a74-7b2a-4093-8a41-9562167998e9" xsi:nil="true"/>
    <Invited_Students xmlns="e2898a74-7b2a-4093-8a41-9562167998e9" xsi:nil="true"/>
    <CultureName xmlns="e2898a74-7b2a-4093-8a41-9562167998e9" xsi:nil="true"/>
    <Templates xmlns="e2898a74-7b2a-4093-8a41-9562167998e9" xsi:nil="true"/>
    <Has_Teacher_Only_SectionGroup xmlns="e2898a74-7b2a-4093-8a41-9562167998e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74F8FF2999764EB5E47CB5A58A495A" ma:contentTypeVersion="33" ma:contentTypeDescription="Create a new document." ma:contentTypeScope="" ma:versionID="a214195dd8379137e4331f63e40ea4b3">
  <xsd:schema xmlns:xsd="http://www.w3.org/2001/XMLSchema" xmlns:xs="http://www.w3.org/2001/XMLSchema" xmlns:p="http://schemas.microsoft.com/office/2006/metadata/properties" xmlns:ns2="e2898a74-7b2a-4093-8a41-9562167998e9" xmlns:ns3="9a51b861-6737-4cc9-b354-ba4b79115647" targetNamespace="http://schemas.microsoft.com/office/2006/metadata/properties" ma:root="true" ma:fieldsID="01478f0ce8cadda337d02673f93423ac" ns2:_="" ns3:_="">
    <xsd:import namespace="e2898a74-7b2a-4093-8a41-9562167998e9"/>
    <xsd:import namespace="9a51b861-6737-4cc9-b354-ba4b791156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898a74-7b2a-4093-8a41-9562167998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2" nillable="true" ma:displayName="Tags" ma:internalName="MediaServiceAutoTags" ma:readOnly="true">
      <xsd:simpleType>
        <xsd:restriction base="dms:Text"/>
      </xsd:simpleType>
    </xsd:element>
    <xsd:element name="MediaServiceOCR" ma:index="3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39" nillable="true" ma:displayName="Length (seconds)" ma:internalName="MediaLengthInSeconds" ma:readOnly="true">
      <xsd:simpleType>
        <xsd:restriction base="dms:Unknown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51b861-6737-4cc9-b354-ba4b791156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70B7ED-B3AC-4CFB-8E89-0F3FE9120719}">
  <ds:schemaRefs>
    <ds:schemaRef ds:uri="http://schemas.microsoft.com/office/2006/metadata/properties"/>
    <ds:schemaRef ds:uri="http://schemas.microsoft.com/office/infopath/2007/PartnerControls"/>
    <ds:schemaRef ds:uri="e2898a74-7b2a-4093-8a41-9562167998e9"/>
  </ds:schemaRefs>
</ds:datastoreItem>
</file>

<file path=customXml/itemProps2.xml><?xml version="1.0" encoding="utf-8"?>
<ds:datastoreItem xmlns:ds="http://schemas.openxmlformats.org/officeDocument/2006/customXml" ds:itemID="{CDC525AB-49C1-4955-9321-1FB88825F3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2E317-B434-436A-8EE4-D1E0C776C4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898a74-7b2a-4093-8a41-9562167998e9"/>
    <ds:schemaRef ds:uri="9a51b861-6737-4cc9-b354-ba4b79115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940190-566A-452C-AD76-6DE205524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Projektidee.dotx</Template>
  <TotalTime>0</TotalTime>
  <Pages>2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Wlodarczak Peter [fenaco Informatik]</dc:creator>
  <cp:keywords/>
  <dc:description>Version 1.0 / Januar 2019</dc:description>
  <cp:lastModifiedBy>Elvir Alic</cp:lastModifiedBy>
  <cp:revision>7</cp:revision>
  <cp:lastPrinted>2015-03-24T09:42:00Z</cp:lastPrinted>
  <dcterms:created xsi:type="dcterms:W3CDTF">2021-11-04T08:36:00Z</dcterms:created>
  <dcterms:modified xsi:type="dcterms:W3CDTF">2021-11-23T15:04:00Z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0x010100EF74F8FF2999764EB5E47CB5A58A495A</vt:lpwstr>
  </property>
</Properties>
</file>